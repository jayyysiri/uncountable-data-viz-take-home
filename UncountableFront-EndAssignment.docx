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59B3" w14:textId="77777777" w:rsidR="00E545BF" w:rsidRPr="00CB4132" w:rsidRDefault="007B6859" w:rsidP="00CB4132">
      <w:pPr>
        <w:jc w:val="center"/>
        <w:rPr>
          <w:rFonts w:ascii="Calibri Light" w:hAnsi="Calibri Light" w:cs="Calibri Light"/>
        </w:rPr>
      </w:pPr>
      <w:r w:rsidRPr="00CB4132">
        <w:rPr>
          <w:rFonts w:ascii="Calibri Light" w:hAnsi="Calibri Light" w:cs="Calibri Light"/>
          <w:noProof/>
        </w:rPr>
        <w:drawing>
          <wp:inline distT="0" distB="0" distL="0" distR="0" wp14:anchorId="3390333F" wp14:editId="3E0AC42A">
            <wp:extent cx="2719705" cy="570230"/>
            <wp:effectExtent l="0" t="0" r="0" b="0"/>
            <wp:docPr id="1" name="Picture 1" descr="C:\Users\JasonH\AppData\Local\Microsoft\Windows\INetCache\Content.Word\hexagon logo light blu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H\AppData\Local\Microsoft\Windows\INetCache\Content.Word\hexagon logo light blue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81F3D" w14:textId="77777777" w:rsidR="00CB4132" w:rsidRDefault="00CB4132" w:rsidP="00CB4132">
      <w:pPr>
        <w:jc w:val="center"/>
        <w:rPr>
          <w:rFonts w:ascii="Calibri Light" w:hAnsi="Calibri Light" w:cs="Calibri Light"/>
        </w:rPr>
      </w:pPr>
    </w:p>
    <w:p w14:paraId="7F93409F" w14:textId="77777777" w:rsidR="00CB4132" w:rsidRPr="00873DEB" w:rsidRDefault="00424CA2" w:rsidP="00CB4132">
      <w:pPr>
        <w:jc w:val="center"/>
        <w:rPr>
          <w:rFonts w:ascii="Calibri Light" w:hAnsi="Calibri Light" w:cs="Calibri Light"/>
          <w:b/>
          <w:color w:val="262626" w:themeColor="text1" w:themeTint="D9"/>
          <w:sz w:val="28"/>
          <w:szCs w:val="28"/>
        </w:rPr>
      </w:pPr>
      <w:r>
        <w:rPr>
          <w:rFonts w:ascii="Calibri Light" w:hAnsi="Calibri Light" w:cs="Calibri Light"/>
          <w:b/>
          <w:color w:val="262626" w:themeColor="text1" w:themeTint="D9"/>
          <w:sz w:val="28"/>
          <w:szCs w:val="28"/>
        </w:rPr>
        <w:t>Uncountable F</w:t>
      </w:r>
      <w:r w:rsidR="00B02C3E">
        <w:rPr>
          <w:rFonts w:ascii="Calibri Light" w:hAnsi="Calibri Light" w:cs="Calibri Light"/>
          <w:b/>
          <w:color w:val="262626" w:themeColor="text1" w:themeTint="D9"/>
          <w:sz w:val="28"/>
          <w:szCs w:val="28"/>
        </w:rPr>
        <w:t>ront-End</w:t>
      </w:r>
      <w:r>
        <w:rPr>
          <w:rFonts w:ascii="Calibri Light" w:hAnsi="Calibri Light" w:cs="Calibri Light"/>
          <w:b/>
          <w:color w:val="262626" w:themeColor="text1" w:themeTint="D9"/>
          <w:sz w:val="28"/>
          <w:szCs w:val="28"/>
        </w:rPr>
        <w:t xml:space="preserve"> </w:t>
      </w:r>
      <w:r w:rsidR="009C19CE">
        <w:rPr>
          <w:rFonts w:ascii="Calibri Light" w:hAnsi="Calibri Light" w:cs="Calibri Light"/>
          <w:b/>
          <w:color w:val="262626" w:themeColor="text1" w:themeTint="D9"/>
          <w:sz w:val="28"/>
          <w:szCs w:val="28"/>
        </w:rPr>
        <w:t>Assignment</w:t>
      </w:r>
    </w:p>
    <w:p w14:paraId="4F230F51" w14:textId="77777777" w:rsidR="00F23851" w:rsidRPr="00873DEB" w:rsidRDefault="00F23851" w:rsidP="00DC7678">
      <w:pPr>
        <w:jc w:val="both"/>
        <w:rPr>
          <w:rFonts w:ascii="Calibri Light" w:hAnsi="Calibri Light" w:cs="Calibri Light"/>
          <w:color w:val="262626" w:themeColor="text1" w:themeTint="D9"/>
          <w:szCs w:val="28"/>
        </w:rPr>
      </w:pPr>
    </w:p>
    <w:p w14:paraId="0F0F8480" w14:textId="77777777" w:rsidR="00424CA2" w:rsidRDefault="00424CA2">
      <w:p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color w:val="262626" w:themeColor="text1" w:themeTint="D9"/>
          <w:szCs w:val="28"/>
        </w:rPr>
        <w:t xml:space="preserve">The goal of this </w:t>
      </w:r>
      <w:r w:rsidR="00570C12">
        <w:rPr>
          <w:rFonts w:ascii="Calibri Light" w:hAnsi="Calibri Light" w:cs="Calibri Light"/>
          <w:color w:val="262626" w:themeColor="text1" w:themeTint="D9"/>
          <w:szCs w:val="28"/>
        </w:rPr>
        <w:t>assignment</w:t>
      </w:r>
      <w:r>
        <w:rPr>
          <w:rFonts w:ascii="Calibri Light" w:hAnsi="Calibri Light" w:cs="Calibri Light"/>
          <w:color w:val="262626" w:themeColor="text1" w:themeTint="D9"/>
          <w:szCs w:val="28"/>
        </w:rPr>
        <w:t xml:space="preserve"> is to create a simple </w:t>
      </w:r>
      <w:r w:rsidR="009277C1">
        <w:rPr>
          <w:rFonts w:ascii="Calibri Light" w:hAnsi="Calibri Light" w:cs="Calibri Light"/>
          <w:color w:val="262626" w:themeColor="text1" w:themeTint="D9"/>
          <w:szCs w:val="28"/>
        </w:rPr>
        <w:t>front end</w:t>
      </w:r>
      <w:r>
        <w:rPr>
          <w:rFonts w:ascii="Calibri Light" w:hAnsi="Calibri Light" w:cs="Calibri Light"/>
          <w:color w:val="262626" w:themeColor="text1" w:themeTint="D9"/>
          <w:szCs w:val="28"/>
        </w:rPr>
        <w:t xml:space="preserve"> to interact with a single dataset.</w:t>
      </w:r>
    </w:p>
    <w:p w14:paraId="615ACF75" w14:textId="77777777" w:rsidR="00424CA2" w:rsidRDefault="00424CA2">
      <w:pPr>
        <w:rPr>
          <w:rFonts w:ascii="Calibri Light" w:hAnsi="Calibri Light" w:cs="Calibri Light"/>
          <w:color w:val="262626" w:themeColor="text1" w:themeTint="D9"/>
          <w:szCs w:val="28"/>
        </w:rPr>
      </w:pPr>
    </w:p>
    <w:p w14:paraId="73D594BE" w14:textId="77777777" w:rsidR="00424CA2" w:rsidRDefault="00424CA2">
      <w:pPr>
        <w:rPr>
          <w:rFonts w:ascii="Calibri Light" w:hAnsi="Calibri Light" w:cs="Calibri Light"/>
          <w:b/>
          <w:color w:val="262626" w:themeColor="text1" w:themeTint="D9"/>
          <w:szCs w:val="28"/>
        </w:rPr>
      </w:pPr>
      <w:r>
        <w:rPr>
          <w:rFonts w:ascii="Calibri Light" w:hAnsi="Calibri Light" w:cs="Calibri Light"/>
          <w:b/>
          <w:color w:val="262626" w:themeColor="text1" w:themeTint="D9"/>
          <w:szCs w:val="28"/>
        </w:rPr>
        <w:t>The Dataset</w:t>
      </w:r>
    </w:p>
    <w:p w14:paraId="63B823AC" w14:textId="77777777" w:rsidR="00A01590" w:rsidRDefault="00424CA2" w:rsidP="00A01590">
      <w:p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color w:val="262626" w:themeColor="text1" w:themeTint="D9"/>
          <w:szCs w:val="28"/>
        </w:rPr>
        <w:t xml:space="preserve">The dataset is </w:t>
      </w:r>
      <w:r w:rsidR="00E554AF">
        <w:rPr>
          <w:rFonts w:ascii="Calibri Light" w:hAnsi="Calibri Light" w:cs="Calibri Light"/>
          <w:color w:val="262626" w:themeColor="text1" w:themeTint="D9"/>
          <w:szCs w:val="28"/>
        </w:rPr>
        <w:t xml:space="preserve">stored in </w:t>
      </w:r>
      <w:r>
        <w:rPr>
          <w:rFonts w:ascii="Calibri Light" w:hAnsi="Calibri Light" w:cs="Calibri Light"/>
          <w:color w:val="262626" w:themeColor="text1" w:themeTint="D9"/>
          <w:szCs w:val="28"/>
        </w:rPr>
        <w:t xml:space="preserve">Uncountable </w:t>
      </w:r>
      <w:proofErr w:type="gramStart"/>
      <w:r w:rsidR="00A01590">
        <w:rPr>
          <w:rFonts w:ascii="Calibri Light" w:hAnsi="Calibri Light" w:cs="Calibri Light"/>
          <w:color w:val="262626" w:themeColor="text1" w:themeTint="D9"/>
          <w:szCs w:val="28"/>
        </w:rPr>
        <w:t>Front End</w:t>
      </w:r>
      <w:proofErr w:type="gramEnd"/>
      <w:r w:rsidR="00A01590">
        <w:rPr>
          <w:rFonts w:ascii="Calibri Light" w:hAnsi="Calibri Light" w:cs="Calibri Light"/>
          <w:color w:val="262626" w:themeColor="text1" w:themeTint="D9"/>
          <w:szCs w:val="28"/>
        </w:rPr>
        <w:t xml:space="preserve"> </w:t>
      </w:r>
      <w:proofErr w:type="spellStart"/>
      <w:r w:rsidR="00A01590">
        <w:rPr>
          <w:rFonts w:ascii="Calibri Light" w:hAnsi="Calibri Light" w:cs="Calibri Light"/>
          <w:color w:val="262626" w:themeColor="text1" w:themeTint="D9"/>
          <w:szCs w:val="28"/>
        </w:rPr>
        <w:t>Dataset</w:t>
      </w:r>
      <w:r>
        <w:rPr>
          <w:rFonts w:ascii="Calibri Light" w:hAnsi="Calibri Light" w:cs="Calibri Light"/>
          <w:color w:val="262626" w:themeColor="text1" w:themeTint="D9"/>
          <w:szCs w:val="28"/>
        </w:rPr>
        <w:t>.</w:t>
      </w:r>
      <w:r w:rsidR="00A01590">
        <w:rPr>
          <w:rFonts w:ascii="Calibri Light" w:hAnsi="Calibri Light" w:cs="Calibri Light"/>
          <w:color w:val="262626" w:themeColor="text1" w:themeTint="D9"/>
          <w:szCs w:val="28"/>
        </w:rPr>
        <w:t>jso</w:t>
      </w:r>
      <w:r w:rsidR="00990A62">
        <w:rPr>
          <w:rFonts w:ascii="Calibri Light" w:hAnsi="Calibri Light" w:cs="Calibri Light"/>
          <w:color w:val="262626" w:themeColor="text1" w:themeTint="D9"/>
          <w:szCs w:val="28"/>
        </w:rPr>
        <w:t>n</w:t>
      </w:r>
      <w:proofErr w:type="spellEnd"/>
      <w:r w:rsidR="00990A62">
        <w:rPr>
          <w:rFonts w:ascii="Calibri Light" w:hAnsi="Calibri Light" w:cs="Calibri Light"/>
          <w:color w:val="262626" w:themeColor="text1" w:themeTint="D9"/>
          <w:szCs w:val="28"/>
        </w:rPr>
        <w:t xml:space="preserve">. </w:t>
      </w:r>
      <w:r w:rsidR="00A01590">
        <w:rPr>
          <w:rFonts w:ascii="Calibri Light" w:hAnsi="Calibri Light" w:cs="Calibri Light"/>
          <w:color w:val="262626" w:themeColor="text1" w:themeTint="D9"/>
          <w:szCs w:val="28"/>
        </w:rPr>
        <w:t xml:space="preserve">The dataset is a json dictionary with the outer keys being the name of the experiment.  For each experiment there are two </w:t>
      </w:r>
      <w:proofErr w:type="gramStart"/>
      <w:r w:rsidR="00A01590">
        <w:rPr>
          <w:rFonts w:ascii="Calibri Light" w:hAnsi="Calibri Light" w:cs="Calibri Light"/>
          <w:color w:val="262626" w:themeColor="text1" w:themeTint="D9"/>
          <w:szCs w:val="28"/>
        </w:rPr>
        <w:t>dictionaries</w:t>
      </w:r>
      <w:proofErr w:type="gramEnd"/>
      <w:r w:rsidR="00A01590">
        <w:rPr>
          <w:rFonts w:ascii="Calibri Light" w:hAnsi="Calibri Light" w:cs="Calibri Light"/>
          <w:color w:val="262626" w:themeColor="text1" w:themeTint="D9"/>
          <w:szCs w:val="28"/>
        </w:rPr>
        <w:t xml:space="preserve"> “inputs” and “outputs” which have the actual data for each experiment.</w:t>
      </w:r>
    </w:p>
    <w:p w14:paraId="2A3D77FE" w14:textId="77777777" w:rsidR="00424CA2" w:rsidRDefault="00424CA2">
      <w:pPr>
        <w:rPr>
          <w:rFonts w:ascii="Calibri Light" w:hAnsi="Calibri Light" w:cs="Calibri Light"/>
          <w:color w:val="262626" w:themeColor="text1" w:themeTint="D9"/>
          <w:szCs w:val="28"/>
        </w:rPr>
      </w:pPr>
    </w:p>
    <w:p w14:paraId="13312471" w14:textId="77777777" w:rsidR="00424CA2" w:rsidRDefault="00C416C3">
      <w:p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b/>
          <w:color w:val="262626" w:themeColor="text1" w:themeTint="D9"/>
          <w:szCs w:val="28"/>
        </w:rPr>
        <w:t>Front End</w:t>
      </w:r>
    </w:p>
    <w:p w14:paraId="5F4FBC5F" w14:textId="77777777" w:rsidR="00424CA2" w:rsidRDefault="00424CA2">
      <w:pPr>
        <w:rPr>
          <w:rFonts w:ascii="Calibri Light" w:hAnsi="Calibri Light" w:cs="Calibri Light"/>
          <w:color w:val="262626" w:themeColor="text1" w:themeTint="D9"/>
          <w:szCs w:val="28"/>
        </w:rPr>
      </w:pPr>
    </w:p>
    <w:p w14:paraId="10FA60A1" w14:textId="38224CB5" w:rsidR="00424CA2" w:rsidRDefault="00A01590">
      <w:p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color w:val="262626" w:themeColor="text1" w:themeTint="D9"/>
          <w:szCs w:val="28"/>
        </w:rPr>
        <w:t>The assignment is to b</w:t>
      </w:r>
      <w:r w:rsidR="00424CA2">
        <w:rPr>
          <w:rFonts w:ascii="Calibri Light" w:hAnsi="Calibri Light" w:cs="Calibri Light"/>
          <w:color w:val="262626" w:themeColor="text1" w:themeTint="D9"/>
          <w:szCs w:val="28"/>
        </w:rPr>
        <w:t xml:space="preserve">uild </w:t>
      </w:r>
      <w:r w:rsidR="0023587F">
        <w:rPr>
          <w:rFonts w:ascii="Calibri Light" w:hAnsi="Calibri Light" w:cs="Calibri Light"/>
          <w:color w:val="262626" w:themeColor="text1" w:themeTint="D9"/>
          <w:szCs w:val="28"/>
        </w:rPr>
        <w:t>one or more</w:t>
      </w:r>
      <w:r w:rsidR="00424CA2">
        <w:rPr>
          <w:rFonts w:ascii="Calibri Light" w:hAnsi="Calibri Light" w:cs="Calibri Light"/>
          <w:color w:val="262626" w:themeColor="text1" w:themeTint="D9"/>
          <w:szCs w:val="28"/>
        </w:rPr>
        <w:t xml:space="preserve"> view</w:t>
      </w:r>
      <w:r w:rsidR="0023587F">
        <w:rPr>
          <w:rFonts w:ascii="Calibri Light" w:hAnsi="Calibri Light" w:cs="Calibri Light"/>
          <w:color w:val="262626" w:themeColor="text1" w:themeTint="D9"/>
          <w:szCs w:val="28"/>
        </w:rPr>
        <w:t>s</w:t>
      </w:r>
      <w:r w:rsidR="00424CA2">
        <w:rPr>
          <w:rFonts w:ascii="Calibri Light" w:hAnsi="Calibri Light" w:cs="Calibri Light"/>
          <w:color w:val="262626" w:themeColor="text1" w:themeTint="D9"/>
          <w:szCs w:val="28"/>
        </w:rPr>
        <w:t xml:space="preserve"> that allows a user to explore the dataset visually.</w:t>
      </w:r>
      <w:r w:rsidR="00DC131B">
        <w:rPr>
          <w:rFonts w:ascii="Calibri Light" w:hAnsi="Calibri Light" w:cs="Calibri Light"/>
          <w:color w:val="262626" w:themeColor="text1" w:themeTint="D9"/>
          <w:szCs w:val="28"/>
        </w:rPr>
        <w:t xml:space="preserve">  We would prefer this assignment be done with modern web development tools (primarily </w:t>
      </w:r>
      <w:proofErr w:type="spellStart"/>
      <w:r w:rsidR="00DC131B">
        <w:rPr>
          <w:rFonts w:ascii="Calibri Light" w:hAnsi="Calibri Light" w:cs="Calibri Light"/>
          <w:color w:val="262626" w:themeColor="text1" w:themeTint="D9"/>
          <w:szCs w:val="28"/>
        </w:rPr>
        <w:t>Javsacript</w:t>
      </w:r>
      <w:proofErr w:type="spellEnd"/>
      <w:r w:rsidR="00DC131B">
        <w:rPr>
          <w:rFonts w:ascii="Calibri Light" w:hAnsi="Calibri Light" w:cs="Calibri Light"/>
          <w:color w:val="262626" w:themeColor="text1" w:themeTint="D9"/>
          <w:szCs w:val="28"/>
        </w:rPr>
        <w:t xml:space="preserve"> or Typescript)</w:t>
      </w:r>
      <w:r w:rsidR="000E7192">
        <w:rPr>
          <w:rFonts w:ascii="Calibri Light" w:hAnsi="Calibri Light" w:cs="Calibri Light"/>
          <w:color w:val="262626" w:themeColor="text1" w:themeTint="D9"/>
          <w:szCs w:val="28"/>
        </w:rPr>
        <w:t>.</w:t>
      </w:r>
    </w:p>
    <w:p w14:paraId="7059CB57" w14:textId="77777777" w:rsidR="00034B30" w:rsidRDefault="00034B30">
      <w:pPr>
        <w:rPr>
          <w:rFonts w:ascii="Calibri Light" w:hAnsi="Calibri Light" w:cs="Calibri Light"/>
          <w:color w:val="262626" w:themeColor="text1" w:themeTint="D9"/>
          <w:szCs w:val="28"/>
        </w:rPr>
      </w:pPr>
    </w:p>
    <w:p w14:paraId="3FDAB40E" w14:textId="2831ACCC" w:rsidR="006C5620" w:rsidRDefault="00034B30">
      <w:p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color w:val="262626" w:themeColor="text1" w:themeTint="D9"/>
          <w:szCs w:val="28"/>
        </w:rPr>
        <w:t>You should use this opportunity to either demonstrate your ability to build great UX experiences and make a</w:t>
      </w:r>
      <w:r w:rsidR="009277C1">
        <w:rPr>
          <w:rFonts w:ascii="Calibri Light" w:hAnsi="Calibri Light" w:cs="Calibri Light"/>
          <w:color w:val="262626" w:themeColor="text1" w:themeTint="D9"/>
          <w:szCs w:val="28"/>
        </w:rPr>
        <w:t xml:space="preserve">n interface </w:t>
      </w:r>
      <w:r>
        <w:rPr>
          <w:rFonts w:ascii="Calibri Light" w:hAnsi="Calibri Light" w:cs="Calibri Light"/>
          <w:color w:val="262626" w:themeColor="text1" w:themeTint="D9"/>
          <w:szCs w:val="28"/>
        </w:rPr>
        <w:t>that is easy for a user to understand</w:t>
      </w:r>
      <w:r w:rsidR="006C5620">
        <w:rPr>
          <w:rFonts w:ascii="Calibri Light" w:hAnsi="Calibri Light" w:cs="Calibri Light"/>
          <w:color w:val="262626" w:themeColor="text1" w:themeTint="D9"/>
          <w:szCs w:val="28"/>
        </w:rPr>
        <w:t xml:space="preserve">.  </w:t>
      </w:r>
      <w:r w:rsidR="00923CFC">
        <w:rPr>
          <w:rFonts w:ascii="Calibri Light" w:hAnsi="Calibri Light" w:cs="Calibri Light"/>
          <w:color w:val="262626" w:themeColor="text1" w:themeTint="D9"/>
          <w:szCs w:val="28"/>
        </w:rPr>
        <w:t>A</w:t>
      </w:r>
      <w:r w:rsidR="006C5620">
        <w:rPr>
          <w:rFonts w:ascii="Calibri Light" w:hAnsi="Calibri Light" w:cs="Calibri Light"/>
          <w:color w:val="262626" w:themeColor="text1" w:themeTint="D9"/>
          <w:szCs w:val="28"/>
        </w:rPr>
        <w:t xml:space="preserve"> user should not need additional instruction on how to use the feature beyond any instruction on the page itself or, ideally, that which is self-evident from the design.</w:t>
      </w:r>
    </w:p>
    <w:p w14:paraId="443A42D8" w14:textId="77777777" w:rsidR="00424CA2" w:rsidRDefault="00424CA2">
      <w:pPr>
        <w:rPr>
          <w:rFonts w:ascii="Calibri Light" w:hAnsi="Calibri Light" w:cs="Calibri Light"/>
          <w:color w:val="262626" w:themeColor="text1" w:themeTint="D9"/>
          <w:szCs w:val="28"/>
        </w:rPr>
      </w:pPr>
    </w:p>
    <w:p w14:paraId="0A23366F" w14:textId="77777777" w:rsidR="00424CA2" w:rsidRDefault="00424CA2">
      <w:p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color w:val="262626" w:themeColor="text1" w:themeTint="D9"/>
          <w:szCs w:val="28"/>
        </w:rPr>
        <w:t>Here are some ideas:</w:t>
      </w:r>
    </w:p>
    <w:p w14:paraId="03EBEB43" w14:textId="77777777" w:rsidR="00424CA2" w:rsidRDefault="00424CA2">
      <w:pPr>
        <w:rPr>
          <w:rFonts w:ascii="Calibri Light" w:hAnsi="Calibri Light" w:cs="Calibri Light"/>
          <w:color w:val="262626" w:themeColor="text1" w:themeTint="D9"/>
          <w:szCs w:val="28"/>
        </w:rPr>
      </w:pPr>
    </w:p>
    <w:p w14:paraId="0CAD1FE4" w14:textId="77777777" w:rsidR="00424CA2" w:rsidRDefault="00424CA2" w:rsidP="00424CA2">
      <w:pPr>
        <w:pStyle w:val="ListParagraph"/>
        <w:numPr>
          <w:ilvl w:val="0"/>
          <w:numId w:val="5"/>
        </w:num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color w:val="262626" w:themeColor="text1" w:themeTint="D9"/>
          <w:szCs w:val="28"/>
        </w:rPr>
        <w:t>Allow the user to select one or more properties and then display a scatterplot of those properties</w:t>
      </w:r>
    </w:p>
    <w:p w14:paraId="68AD2A4B" w14:textId="77777777" w:rsidR="00424CA2" w:rsidRDefault="00424CA2" w:rsidP="00424CA2">
      <w:pPr>
        <w:pStyle w:val="ListParagraph"/>
        <w:numPr>
          <w:ilvl w:val="0"/>
          <w:numId w:val="5"/>
        </w:num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color w:val="262626" w:themeColor="text1" w:themeTint="D9"/>
          <w:szCs w:val="28"/>
        </w:rPr>
        <w:t xml:space="preserve">Allow the user to select a measurement </w:t>
      </w:r>
      <w:r w:rsidR="0023587F">
        <w:rPr>
          <w:rFonts w:ascii="Calibri Light" w:hAnsi="Calibri Light" w:cs="Calibri Light"/>
          <w:color w:val="262626" w:themeColor="text1" w:themeTint="D9"/>
          <w:szCs w:val="28"/>
        </w:rPr>
        <w:t xml:space="preserve">and a range of values for that measurements </w:t>
      </w:r>
      <w:r>
        <w:rPr>
          <w:rFonts w:ascii="Calibri Light" w:hAnsi="Calibri Light" w:cs="Calibri Light"/>
          <w:color w:val="262626" w:themeColor="text1" w:themeTint="D9"/>
          <w:szCs w:val="28"/>
        </w:rPr>
        <w:t xml:space="preserve">and then display histograms </w:t>
      </w:r>
      <w:r w:rsidR="0023587F">
        <w:rPr>
          <w:rFonts w:ascii="Calibri Light" w:hAnsi="Calibri Light" w:cs="Calibri Light"/>
          <w:color w:val="262626" w:themeColor="text1" w:themeTint="D9"/>
          <w:szCs w:val="28"/>
        </w:rPr>
        <w:t>that show which inputs were used to produce measurements in that range</w:t>
      </w:r>
    </w:p>
    <w:p w14:paraId="563C6F7D" w14:textId="77777777" w:rsidR="009277C1" w:rsidRDefault="009277C1" w:rsidP="00424CA2">
      <w:pPr>
        <w:pStyle w:val="ListParagraph"/>
        <w:numPr>
          <w:ilvl w:val="0"/>
          <w:numId w:val="5"/>
        </w:num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color w:val="262626" w:themeColor="text1" w:themeTint="D9"/>
          <w:szCs w:val="28"/>
        </w:rPr>
        <w:t>Allow the user to filter on certain elements of the data and query the data</w:t>
      </w:r>
    </w:p>
    <w:p w14:paraId="678DEBFE" w14:textId="77777777" w:rsidR="0023587F" w:rsidRDefault="0023587F" w:rsidP="00424CA2">
      <w:pPr>
        <w:pStyle w:val="ListParagraph"/>
        <w:numPr>
          <w:ilvl w:val="0"/>
          <w:numId w:val="5"/>
        </w:num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color w:val="262626" w:themeColor="text1" w:themeTint="D9"/>
          <w:szCs w:val="28"/>
        </w:rPr>
        <w:t>…</w:t>
      </w:r>
    </w:p>
    <w:p w14:paraId="4AA36A75" w14:textId="77777777" w:rsidR="0023587F" w:rsidRDefault="0023587F" w:rsidP="0023587F">
      <w:pPr>
        <w:rPr>
          <w:rFonts w:ascii="Calibri Light" w:hAnsi="Calibri Light" w:cs="Calibri Light"/>
          <w:color w:val="262626" w:themeColor="text1" w:themeTint="D9"/>
          <w:szCs w:val="28"/>
        </w:rPr>
      </w:pPr>
    </w:p>
    <w:p w14:paraId="7A37D5A7" w14:textId="77777777" w:rsidR="0023587F" w:rsidRDefault="0023587F" w:rsidP="0023587F">
      <w:p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color w:val="262626" w:themeColor="text1" w:themeTint="D9"/>
          <w:szCs w:val="28"/>
        </w:rPr>
        <w:t>Requirements:</w:t>
      </w:r>
    </w:p>
    <w:p w14:paraId="4B0C6EFD" w14:textId="77777777" w:rsidR="0023587F" w:rsidRDefault="0023587F" w:rsidP="0023587F">
      <w:pPr>
        <w:rPr>
          <w:rFonts w:ascii="Calibri Light" w:hAnsi="Calibri Light" w:cs="Calibri Light"/>
          <w:color w:val="262626" w:themeColor="text1" w:themeTint="D9"/>
          <w:szCs w:val="28"/>
        </w:rPr>
      </w:pPr>
    </w:p>
    <w:p w14:paraId="370ABB8C" w14:textId="77777777" w:rsidR="0023587F" w:rsidRDefault="0023587F" w:rsidP="0023587F">
      <w:pPr>
        <w:pStyle w:val="ListParagraph"/>
        <w:numPr>
          <w:ilvl w:val="0"/>
          <w:numId w:val="6"/>
        </w:num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color w:val="262626" w:themeColor="text1" w:themeTint="D9"/>
          <w:szCs w:val="28"/>
        </w:rPr>
        <w:t>The view</w:t>
      </w:r>
      <w:r w:rsidR="00892BC1">
        <w:rPr>
          <w:rFonts w:ascii="Calibri Light" w:hAnsi="Calibri Light" w:cs="Calibri Light"/>
          <w:color w:val="262626" w:themeColor="text1" w:themeTint="D9"/>
          <w:szCs w:val="28"/>
        </w:rPr>
        <w:t>(s)</w:t>
      </w:r>
      <w:r>
        <w:rPr>
          <w:rFonts w:ascii="Calibri Light" w:hAnsi="Calibri Light" w:cs="Calibri Light"/>
          <w:color w:val="262626" w:themeColor="text1" w:themeTint="D9"/>
          <w:szCs w:val="28"/>
        </w:rPr>
        <w:t xml:space="preserve"> must be interactive.  It must be able to produce different results based on user input</w:t>
      </w:r>
    </w:p>
    <w:p w14:paraId="31C9C952" w14:textId="77777777" w:rsidR="00A01590" w:rsidRDefault="0023587F" w:rsidP="00892BC1">
      <w:pPr>
        <w:pStyle w:val="ListParagraph"/>
        <w:numPr>
          <w:ilvl w:val="0"/>
          <w:numId w:val="6"/>
        </w:num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color w:val="262626" w:themeColor="text1" w:themeTint="D9"/>
          <w:szCs w:val="28"/>
        </w:rPr>
        <w:t xml:space="preserve">The </w:t>
      </w:r>
      <w:r w:rsidR="00892BC1">
        <w:rPr>
          <w:rFonts w:ascii="Calibri Light" w:hAnsi="Calibri Light" w:cs="Calibri Light"/>
          <w:color w:val="262626" w:themeColor="text1" w:themeTint="D9"/>
          <w:szCs w:val="28"/>
        </w:rPr>
        <w:t>interface</w:t>
      </w:r>
      <w:r>
        <w:rPr>
          <w:rFonts w:ascii="Calibri Light" w:hAnsi="Calibri Light" w:cs="Calibri Light"/>
          <w:color w:val="262626" w:themeColor="text1" w:themeTint="D9"/>
          <w:szCs w:val="28"/>
        </w:rPr>
        <w:t xml:space="preserve"> should be aesthetically pleasing and</w:t>
      </w:r>
      <w:r w:rsidR="00034B30">
        <w:rPr>
          <w:rFonts w:ascii="Calibri Light" w:hAnsi="Calibri Light" w:cs="Calibri Light"/>
          <w:color w:val="262626" w:themeColor="text1" w:themeTint="D9"/>
          <w:szCs w:val="28"/>
        </w:rPr>
        <w:t>/or a great UX experience</w:t>
      </w:r>
    </w:p>
    <w:p w14:paraId="253D1200" w14:textId="77777777" w:rsidR="00892BC1" w:rsidRPr="00892BC1" w:rsidRDefault="00892BC1" w:rsidP="00892BC1">
      <w:pPr>
        <w:rPr>
          <w:rFonts w:ascii="Calibri Light" w:hAnsi="Calibri Light" w:cs="Calibri Light"/>
          <w:color w:val="262626" w:themeColor="text1" w:themeTint="D9"/>
          <w:szCs w:val="28"/>
        </w:rPr>
      </w:pPr>
    </w:p>
    <w:p w14:paraId="32E86138" w14:textId="77777777" w:rsidR="00A01590" w:rsidRPr="00A01590" w:rsidRDefault="00A01590" w:rsidP="00A01590">
      <w:p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color w:val="262626" w:themeColor="text1" w:themeTint="D9"/>
          <w:szCs w:val="28"/>
        </w:rPr>
        <w:t>You may use publicly available external libraries.  You will be evaluated on the code you write and functionality you add above and beyond the libraries you use.</w:t>
      </w:r>
    </w:p>
    <w:p w14:paraId="17E6654E" w14:textId="77777777" w:rsidR="00034B30" w:rsidRDefault="00034B30" w:rsidP="0023587F">
      <w:pPr>
        <w:rPr>
          <w:rFonts w:ascii="Calibri Light" w:hAnsi="Calibri Light" w:cs="Calibri Light"/>
          <w:color w:val="262626" w:themeColor="text1" w:themeTint="D9"/>
          <w:szCs w:val="28"/>
        </w:rPr>
      </w:pPr>
    </w:p>
    <w:p w14:paraId="7CC93181" w14:textId="77777777" w:rsidR="00034B30" w:rsidRDefault="00034B30" w:rsidP="0023587F">
      <w:pPr>
        <w:rPr>
          <w:rFonts w:ascii="Calibri Light" w:hAnsi="Calibri Light" w:cs="Calibri Light"/>
          <w:b/>
          <w:color w:val="262626" w:themeColor="text1" w:themeTint="D9"/>
          <w:szCs w:val="28"/>
        </w:rPr>
      </w:pPr>
      <w:r>
        <w:rPr>
          <w:rFonts w:ascii="Calibri Light" w:hAnsi="Calibri Light" w:cs="Calibri Light"/>
          <w:b/>
          <w:color w:val="262626" w:themeColor="text1" w:themeTint="D9"/>
          <w:szCs w:val="28"/>
        </w:rPr>
        <w:t>Primary Evaluation Criteria:</w:t>
      </w:r>
    </w:p>
    <w:p w14:paraId="4D7D2FB4" w14:textId="77777777" w:rsidR="00034B30" w:rsidRDefault="00034B30" w:rsidP="0023587F">
      <w:pPr>
        <w:rPr>
          <w:rFonts w:ascii="Calibri Light" w:hAnsi="Calibri Light" w:cs="Calibri Light"/>
          <w:color w:val="262626" w:themeColor="text1" w:themeTint="D9"/>
          <w:szCs w:val="28"/>
        </w:rPr>
      </w:pPr>
    </w:p>
    <w:p w14:paraId="569BE062" w14:textId="77777777" w:rsidR="006C5620" w:rsidRDefault="006C5620" w:rsidP="0023587F">
      <w:p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color w:val="262626" w:themeColor="text1" w:themeTint="D9"/>
          <w:szCs w:val="28"/>
        </w:rPr>
        <w:t>(</w:t>
      </w:r>
      <w:proofErr w:type="gramStart"/>
      <w:r>
        <w:rPr>
          <w:rFonts w:ascii="Calibri Light" w:hAnsi="Calibri Light" w:cs="Calibri Light"/>
          <w:color w:val="262626" w:themeColor="text1" w:themeTint="D9"/>
          <w:szCs w:val="28"/>
        </w:rPr>
        <w:t>in</w:t>
      </w:r>
      <w:proofErr w:type="gramEnd"/>
      <w:r>
        <w:rPr>
          <w:rFonts w:ascii="Calibri Light" w:hAnsi="Calibri Light" w:cs="Calibri Light"/>
          <w:color w:val="262626" w:themeColor="text1" w:themeTint="D9"/>
          <w:szCs w:val="28"/>
        </w:rPr>
        <w:t xml:space="preserve"> order</w:t>
      </w:r>
      <w:r w:rsidR="00B5588F">
        <w:rPr>
          <w:rFonts w:ascii="Calibri Light" w:hAnsi="Calibri Light" w:cs="Calibri Light"/>
          <w:color w:val="262626" w:themeColor="text1" w:themeTint="D9"/>
          <w:szCs w:val="28"/>
        </w:rPr>
        <w:t xml:space="preserve"> of importance</w:t>
      </w:r>
      <w:r>
        <w:rPr>
          <w:rFonts w:ascii="Calibri Light" w:hAnsi="Calibri Light" w:cs="Calibri Light"/>
          <w:color w:val="262626" w:themeColor="text1" w:themeTint="D9"/>
          <w:szCs w:val="28"/>
        </w:rPr>
        <w:t>)</w:t>
      </w:r>
    </w:p>
    <w:p w14:paraId="34FC0132" w14:textId="77777777" w:rsidR="006C5620" w:rsidRDefault="006C5620" w:rsidP="0023587F">
      <w:pPr>
        <w:rPr>
          <w:rFonts w:ascii="Calibri Light" w:hAnsi="Calibri Light" w:cs="Calibri Light"/>
          <w:color w:val="262626" w:themeColor="text1" w:themeTint="D9"/>
          <w:szCs w:val="28"/>
        </w:rPr>
      </w:pPr>
    </w:p>
    <w:p w14:paraId="42C69CBA" w14:textId="77777777" w:rsidR="00034B30" w:rsidRDefault="00034B30" w:rsidP="00034B30">
      <w:pPr>
        <w:pStyle w:val="ListParagraph"/>
        <w:numPr>
          <w:ilvl w:val="0"/>
          <w:numId w:val="7"/>
        </w:num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color w:val="262626" w:themeColor="text1" w:themeTint="D9"/>
          <w:szCs w:val="28"/>
        </w:rPr>
        <w:t>Code Quality</w:t>
      </w:r>
    </w:p>
    <w:p w14:paraId="587762EF" w14:textId="77777777" w:rsidR="006C5620" w:rsidRPr="00990A62" w:rsidRDefault="00034B30" w:rsidP="00990A62">
      <w:pPr>
        <w:pStyle w:val="ListParagraph"/>
        <w:numPr>
          <w:ilvl w:val="1"/>
          <w:numId w:val="7"/>
        </w:num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color w:val="262626" w:themeColor="text1" w:themeTint="D9"/>
          <w:szCs w:val="28"/>
        </w:rPr>
        <w:t>Is the code efficiently written and well-structured?</w:t>
      </w:r>
    </w:p>
    <w:p w14:paraId="771B6315" w14:textId="77777777" w:rsidR="006C5620" w:rsidRDefault="006C5620" w:rsidP="006C5620">
      <w:pPr>
        <w:pStyle w:val="ListParagraph"/>
        <w:numPr>
          <w:ilvl w:val="1"/>
          <w:numId w:val="7"/>
        </w:num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color w:val="262626" w:themeColor="text1" w:themeTint="D9"/>
          <w:szCs w:val="28"/>
        </w:rPr>
        <w:t>Is the code performant and robust to edge cases?</w:t>
      </w:r>
    </w:p>
    <w:p w14:paraId="70B50AEC" w14:textId="77777777" w:rsidR="00990A62" w:rsidRDefault="00990A62" w:rsidP="00990A62">
      <w:pPr>
        <w:pStyle w:val="ListParagraph"/>
        <w:numPr>
          <w:ilvl w:val="0"/>
          <w:numId w:val="7"/>
        </w:num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color w:val="262626" w:themeColor="text1" w:themeTint="D9"/>
          <w:szCs w:val="28"/>
        </w:rPr>
        <w:t>UX</w:t>
      </w:r>
    </w:p>
    <w:p w14:paraId="6C70E7F5" w14:textId="77777777" w:rsidR="00A01590" w:rsidRDefault="00990A62" w:rsidP="00A01590">
      <w:pPr>
        <w:pStyle w:val="ListParagraph"/>
        <w:numPr>
          <w:ilvl w:val="1"/>
          <w:numId w:val="7"/>
        </w:num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color w:val="262626" w:themeColor="text1" w:themeTint="D9"/>
          <w:szCs w:val="28"/>
        </w:rPr>
        <w:t>Are the interfaces</w:t>
      </w:r>
      <w:r w:rsidR="006C5620">
        <w:rPr>
          <w:rFonts w:ascii="Calibri Light" w:hAnsi="Calibri Light" w:cs="Calibri Light"/>
          <w:color w:val="262626" w:themeColor="text1" w:themeTint="D9"/>
          <w:szCs w:val="28"/>
        </w:rPr>
        <w:t xml:space="preserve"> aesthetically pleasing and easy to use?</w:t>
      </w:r>
    </w:p>
    <w:p w14:paraId="427F9552" w14:textId="77777777" w:rsidR="00034B30" w:rsidRPr="00990A62" w:rsidRDefault="00990A62" w:rsidP="00A01590">
      <w:pPr>
        <w:pStyle w:val="ListParagraph"/>
        <w:numPr>
          <w:ilvl w:val="1"/>
          <w:numId w:val="7"/>
        </w:numPr>
        <w:rPr>
          <w:rFonts w:ascii="Calibri Light" w:hAnsi="Calibri Light" w:cs="Calibri Light"/>
          <w:color w:val="262626" w:themeColor="text1" w:themeTint="D9"/>
          <w:szCs w:val="28"/>
        </w:rPr>
      </w:pPr>
      <w:r>
        <w:rPr>
          <w:rFonts w:ascii="Calibri Light" w:hAnsi="Calibri Light" w:cs="Calibri Light"/>
          <w:color w:val="262626" w:themeColor="text1" w:themeTint="D9"/>
          <w:szCs w:val="28"/>
        </w:rPr>
        <w:t>Is there sufficient interactivity and complexity to demonstrate frontend ability?</w:t>
      </w:r>
    </w:p>
    <w:sectPr w:rsidR="00034B30" w:rsidRPr="00990A62" w:rsidSect="00990A62">
      <w:headerReference w:type="default" r:id="rId9"/>
      <w:footerReference w:type="default" r:id="rId10"/>
      <w:footerReference w:type="first" r:id="rId11"/>
      <w:pgSz w:w="12240" w:h="15840"/>
      <w:pgMar w:top="864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9A8C6" w14:textId="77777777" w:rsidR="00453090" w:rsidRDefault="00453090" w:rsidP="003B4D3C">
      <w:r>
        <w:separator/>
      </w:r>
    </w:p>
  </w:endnote>
  <w:endnote w:type="continuationSeparator" w:id="0">
    <w:p w14:paraId="077F224B" w14:textId="77777777" w:rsidR="00453090" w:rsidRDefault="00453090" w:rsidP="003B4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DA286" w14:textId="77777777" w:rsidR="002334CA" w:rsidRPr="00816ABB" w:rsidRDefault="002334CA" w:rsidP="002334CA">
    <w:pPr>
      <w:ind w:left="360"/>
      <w:jc w:val="right"/>
      <w:rPr>
        <w:rFonts w:ascii="Calibri Light" w:hAnsi="Calibri Light" w:cs="Calibri Light"/>
        <w:color w:val="595959" w:themeColor="text1" w:themeTint="A6"/>
        <w:szCs w:val="28"/>
      </w:rPr>
    </w:pPr>
    <w:r w:rsidRPr="00816ABB">
      <w:rPr>
        <w:rFonts w:ascii="Calibri Light" w:hAnsi="Calibri Light" w:cs="Calibri Light"/>
        <w:color w:val="595959" w:themeColor="text1" w:themeTint="A6"/>
        <w:szCs w:val="28"/>
      </w:rPr>
      <w:t>Jason Hirshman</w:t>
    </w:r>
  </w:p>
  <w:p w14:paraId="0DF0CEBE" w14:textId="77777777" w:rsidR="002334CA" w:rsidRPr="00816ABB" w:rsidRDefault="002334CA" w:rsidP="002334CA">
    <w:pPr>
      <w:ind w:left="360"/>
      <w:jc w:val="right"/>
      <w:rPr>
        <w:rFonts w:ascii="Calibri Light" w:hAnsi="Calibri Light" w:cs="Calibri Light"/>
        <w:color w:val="595959" w:themeColor="text1" w:themeTint="A6"/>
        <w:szCs w:val="28"/>
      </w:rPr>
    </w:pPr>
    <w:r w:rsidRPr="00816ABB">
      <w:rPr>
        <w:rFonts w:ascii="Calibri Light" w:hAnsi="Calibri Light" w:cs="Calibri Light"/>
        <w:color w:val="595959" w:themeColor="text1" w:themeTint="A6"/>
        <w:szCs w:val="28"/>
      </w:rPr>
      <w:t>jason@uncountable.com</w:t>
    </w:r>
  </w:p>
  <w:p w14:paraId="6A37FD40" w14:textId="77777777" w:rsidR="002334CA" w:rsidRPr="00816ABB" w:rsidRDefault="002334CA" w:rsidP="002334CA">
    <w:pPr>
      <w:ind w:left="360"/>
      <w:jc w:val="right"/>
      <w:rPr>
        <w:rFonts w:ascii="Calibri Light" w:hAnsi="Calibri Light" w:cs="Calibri Light"/>
        <w:color w:val="595959" w:themeColor="text1" w:themeTint="A6"/>
        <w:szCs w:val="28"/>
      </w:rPr>
    </w:pPr>
    <w:r w:rsidRPr="00816ABB">
      <w:rPr>
        <w:rFonts w:ascii="Calibri Light" w:hAnsi="Calibri Light" w:cs="Calibri Light"/>
        <w:color w:val="595959" w:themeColor="text1" w:themeTint="A6"/>
        <w:szCs w:val="28"/>
      </w:rPr>
      <w:t>224.306.9122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500D6" w14:textId="6D006FF9" w:rsidR="002334CA" w:rsidRPr="00816ABB" w:rsidRDefault="002334CA" w:rsidP="002334CA">
    <w:pPr>
      <w:ind w:left="360"/>
      <w:jc w:val="right"/>
      <w:rPr>
        <w:rFonts w:ascii="Calibri Light" w:hAnsi="Calibri Light" w:cs="Calibri Light"/>
        <w:color w:val="595959" w:themeColor="text1" w:themeTint="A6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8F19A" w14:textId="77777777" w:rsidR="00453090" w:rsidRDefault="00453090" w:rsidP="003B4D3C">
      <w:r>
        <w:separator/>
      </w:r>
    </w:p>
  </w:footnote>
  <w:footnote w:type="continuationSeparator" w:id="0">
    <w:p w14:paraId="69D6048E" w14:textId="77777777" w:rsidR="00453090" w:rsidRDefault="00453090" w:rsidP="003B4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EAA6" w14:textId="77777777" w:rsidR="002334CA" w:rsidRDefault="007B3052" w:rsidP="002334CA">
    <w:pPr>
      <w:pStyle w:val="Header"/>
      <w:jc w:val="right"/>
    </w:pPr>
    <w:r w:rsidRPr="00CB4132">
      <w:rPr>
        <w:rFonts w:ascii="Calibri Light" w:hAnsi="Calibri Light" w:cs="Calibri Light"/>
        <w:noProof/>
      </w:rPr>
      <w:drawing>
        <wp:inline distT="0" distB="0" distL="0" distR="0" wp14:anchorId="0BA08851" wp14:editId="289A3889">
          <wp:extent cx="1819275" cy="381440"/>
          <wp:effectExtent l="0" t="0" r="0" b="0"/>
          <wp:docPr id="2" name="Picture 2" descr="C:\Users\JasonH\AppData\Local\Microsoft\Windows\INetCache\Content.Word\hexagon logo light blue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sonH\AppData\Local\Microsoft\Windows\INetCache\Content.Word\hexagon logo light blue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81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E9C762" w14:textId="77777777" w:rsidR="007B3052" w:rsidRDefault="007B3052" w:rsidP="002334C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1169"/>
    <w:multiLevelType w:val="hybridMultilevel"/>
    <w:tmpl w:val="EC4E1138"/>
    <w:lvl w:ilvl="0" w:tplc="65FCE5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D1667"/>
    <w:multiLevelType w:val="hybridMultilevel"/>
    <w:tmpl w:val="E71EE742"/>
    <w:lvl w:ilvl="0" w:tplc="A2786B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F4BF3"/>
    <w:multiLevelType w:val="hybridMultilevel"/>
    <w:tmpl w:val="6C9A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46EFC"/>
    <w:multiLevelType w:val="hybridMultilevel"/>
    <w:tmpl w:val="2B524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D4797"/>
    <w:multiLevelType w:val="hybridMultilevel"/>
    <w:tmpl w:val="8A845616"/>
    <w:lvl w:ilvl="0" w:tplc="033A3514">
      <w:numFmt w:val="bullet"/>
      <w:lvlText w:val="-"/>
      <w:lvlJc w:val="left"/>
      <w:pPr>
        <w:ind w:left="720" w:hanging="360"/>
      </w:pPr>
      <w:rPr>
        <w:rFonts w:ascii="Georgia" w:eastAsia="Calibri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D28E3"/>
    <w:multiLevelType w:val="hybridMultilevel"/>
    <w:tmpl w:val="273CB6FC"/>
    <w:lvl w:ilvl="0" w:tplc="19E24F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97486"/>
    <w:multiLevelType w:val="hybridMultilevel"/>
    <w:tmpl w:val="CF4E75C2"/>
    <w:lvl w:ilvl="0" w:tplc="DC66B70C">
      <w:numFmt w:val="bullet"/>
      <w:lvlText w:val="-"/>
      <w:lvlJc w:val="left"/>
      <w:pPr>
        <w:ind w:left="720" w:hanging="360"/>
      </w:pPr>
      <w:rPr>
        <w:rFonts w:ascii="Georgia" w:eastAsia="Calibri" w:hAnsi="Georg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756679">
    <w:abstractNumId w:val="4"/>
  </w:num>
  <w:num w:numId="2" w16cid:durableId="1583637783">
    <w:abstractNumId w:val="6"/>
  </w:num>
  <w:num w:numId="3" w16cid:durableId="482625442">
    <w:abstractNumId w:val="3"/>
  </w:num>
  <w:num w:numId="4" w16cid:durableId="540941589">
    <w:abstractNumId w:val="1"/>
  </w:num>
  <w:num w:numId="5" w16cid:durableId="1357075684">
    <w:abstractNumId w:val="0"/>
  </w:num>
  <w:num w:numId="6" w16cid:durableId="859778541">
    <w:abstractNumId w:val="5"/>
  </w:num>
  <w:num w:numId="7" w16cid:durableId="1066758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A2"/>
    <w:rsid w:val="000236E1"/>
    <w:rsid w:val="00034B30"/>
    <w:rsid w:val="00036324"/>
    <w:rsid w:val="00055DF2"/>
    <w:rsid w:val="00066173"/>
    <w:rsid w:val="000829C3"/>
    <w:rsid w:val="00086BE1"/>
    <w:rsid w:val="000C00D3"/>
    <w:rsid w:val="000D101F"/>
    <w:rsid w:val="000E7192"/>
    <w:rsid w:val="000F7D36"/>
    <w:rsid w:val="001010AC"/>
    <w:rsid w:val="00104095"/>
    <w:rsid w:val="00124478"/>
    <w:rsid w:val="00134103"/>
    <w:rsid w:val="0013553B"/>
    <w:rsid w:val="00136A4F"/>
    <w:rsid w:val="001408B3"/>
    <w:rsid w:val="00140BFD"/>
    <w:rsid w:val="00143994"/>
    <w:rsid w:val="001738B4"/>
    <w:rsid w:val="0017463D"/>
    <w:rsid w:val="00177E70"/>
    <w:rsid w:val="001861F4"/>
    <w:rsid w:val="00192EFC"/>
    <w:rsid w:val="00196DBA"/>
    <w:rsid w:val="001B1299"/>
    <w:rsid w:val="001C210F"/>
    <w:rsid w:val="001C4415"/>
    <w:rsid w:val="001E217F"/>
    <w:rsid w:val="00205A51"/>
    <w:rsid w:val="002264DF"/>
    <w:rsid w:val="00226FE8"/>
    <w:rsid w:val="002334CA"/>
    <w:rsid w:val="0023587F"/>
    <w:rsid w:val="00255E49"/>
    <w:rsid w:val="002604E2"/>
    <w:rsid w:val="00265E3D"/>
    <w:rsid w:val="00272A24"/>
    <w:rsid w:val="002845B9"/>
    <w:rsid w:val="0028676D"/>
    <w:rsid w:val="00291249"/>
    <w:rsid w:val="00292601"/>
    <w:rsid w:val="00297D64"/>
    <w:rsid w:val="002B4741"/>
    <w:rsid w:val="002B7D52"/>
    <w:rsid w:val="002E051A"/>
    <w:rsid w:val="003005ED"/>
    <w:rsid w:val="00353140"/>
    <w:rsid w:val="00385547"/>
    <w:rsid w:val="003856C4"/>
    <w:rsid w:val="003A0D86"/>
    <w:rsid w:val="003B4D3C"/>
    <w:rsid w:val="003B7AC1"/>
    <w:rsid w:val="00407C5C"/>
    <w:rsid w:val="00424CA2"/>
    <w:rsid w:val="00437EF5"/>
    <w:rsid w:val="00453090"/>
    <w:rsid w:val="004604D4"/>
    <w:rsid w:val="00462A41"/>
    <w:rsid w:val="004726CD"/>
    <w:rsid w:val="00472EDA"/>
    <w:rsid w:val="004B405E"/>
    <w:rsid w:val="004F1020"/>
    <w:rsid w:val="00510B36"/>
    <w:rsid w:val="005359D0"/>
    <w:rsid w:val="00535E74"/>
    <w:rsid w:val="00570C12"/>
    <w:rsid w:val="0057501D"/>
    <w:rsid w:val="00583305"/>
    <w:rsid w:val="00590D63"/>
    <w:rsid w:val="005C4886"/>
    <w:rsid w:val="005C58B9"/>
    <w:rsid w:val="005E1CF4"/>
    <w:rsid w:val="005E6B32"/>
    <w:rsid w:val="005F0AA2"/>
    <w:rsid w:val="005F5E1A"/>
    <w:rsid w:val="006130BC"/>
    <w:rsid w:val="006132C4"/>
    <w:rsid w:val="00625A92"/>
    <w:rsid w:val="006678B9"/>
    <w:rsid w:val="00691DCF"/>
    <w:rsid w:val="006A5595"/>
    <w:rsid w:val="006C5620"/>
    <w:rsid w:val="00704E7D"/>
    <w:rsid w:val="007136FE"/>
    <w:rsid w:val="0074201C"/>
    <w:rsid w:val="00765892"/>
    <w:rsid w:val="00792DB4"/>
    <w:rsid w:val="00793A16"/>
    <w:rsid w:val="00796D0A"/>
    <w:rsid w:val="007A2E52"/>
    <w:rsid w:val="007A60B4"/>
    <w:rsid w:val="007B149C"/>
    <w:rsid w:val="007B3052"/>
    <w:rsid w:val="007B6859"/>
    <w:rsid w:val="007C555C"/>
    <w:rsid w:val="007D2294"/>
    <w:rsid w:val="007D5D81"/>
    <w:rsid w:val="007E15E6"/>
    <w:rsid w:val="0080016B"/>
    <w:rsid w:val="008158E1"/>
    <w:rsid w:val="00816ABB"/>
    <w:rsid w:val="008270F1"/>
    <w:rsid w:val="008375F0"/>
    <w:rsid w:val="00873DEB"/>
    <w:rsid w:val="00885AC3"/>
    <w:rsid w:val="00890EDD"/>
    <w:rsid w:val="00892BC1"/>
    <w:rsid w:val="008A3144"/>
    <w:rsid w:val="00900D86"/>
    <w:rsid w:val="009160AD"/>
    <w:rsid w:val="00923CFC"/>
    <w:rsid w:val="009277C1"/>
    <w:rsid w:val="0093453A"/>
    <w:rsid w:val="00941099"/>
    <w:rsid w:val="009839FD"/>
    <w:rsid w:val="00990A62"/>
    <w:rsid w:val="009A2AD1"/>
    <w:rsid w:val="009A544B"/>
    <w:rsid w:val="009B2033"/>
    <w:rsid w:val="009C03B0"/>
    <w:rsid w:val="009C19CE"/>
    <w:rsid w:val="009C67C7"/>
    <w:rsid w:val="009D49CD"/>
    <w:rsid w:val="009E6FEF"/>
    <w:rsid w:val="009F1482"/>
    <w:rsid w:val="009F751A"/>
    <w:rsid w:val="00A00B47"/>
    <w:rsid w:val="00A01590"/>
    <w:rsid w:val="00A21E1E"/>
    <w:rsid w:val="00A25408"/>
    <w:rsid w:val="00A33AD4"/>
    <w:rsid w:val="00A35626"/>
    <w:rsid w:val="00A526A4"/>
    <w:rsid w:val="00A54513"/>
    <w:rsid w:val="00A80431"/>
    <w:rsid w:val="00A86F82"/>
    <w:rsid w:val="00AA3318"/>
    <w:rsid w:val="00AB0D41"/>
    <w:rsid w:val="00AB0EEA"/>
    <w:rsid w:val="00AC6EB5"/>
    <w:rsid w:val="00AF59DA"/>
    <w:rsid w:val="00B01924"/>
    <w:rsid w:val="00B02C3E"/>
    <w:rsid w:val="00B44A92"/>
    <w:rsid w:val="00B47A82"/>
    <w:rsid w:val="00B51103"/>
    <w:rsid w:val="00B5588F"/>
    <w:rsid w:val="00B75A85"/>
    <w:rsid w:val="00B7617F"/>
    <w:rsid w:val="00B844B9"/>
    <w:rsid w:val="00B86461"/>
    <w:rsid w:val="00B91681"/>
    <w:rsid w:val="00B944E3"/>
    <w:rsid w:val="00BB6856"/>
    <w:rsid w:val="00BC0784"/>
    <w:rsid w:val="00BF20EB"/>
    <w:rsid w:val="00C10BC2"/>
    <w:rsid w:val="00C20DFE"/>
    <w:rsid w:val="00C30CD7"/>
    <w:rsid w:val="00C320F8"/>
    <w:rsid w:val="00C32FAB"/>
    <w:rsid w:val="00C3666B"/>
    <w:rsid w:val="00C416C3"/>
    <w:rsid w:val="00C44AC4"/>
    <w:rsid w:val="00C86CA9"/>
    <w:rsid w:val="00CA1377"/>
    <w:rsid w:val="00CA4580"/>
    <w:rsid w:val="00CA4E1D"/>
    <w:rsid w:val="00CB2142"/>
    <w:rsid w:val="00CB4132"/>
    <w:rsid w:val="00CF537B"/>
    <w:rsid w:val="00D13F14"/>
    <w:rsid w:val="00D253E6"/>
    <w:rsid w:val="00D32A8D"/>
    <w:rsid w:val="00D7535B"/>
    <w:rsid w:val="00D76B33"/>
    <w:rsid w:val="00DB0F8C"/>
    <w:rsid w:val="00DC131B"/>
    <w:rsid w:val="00DC7678"/>
    <w:rsid w:val="00E03C58"/>
    <w:rsid w:val="00E1379A"/>
    <w:rsid w:val="00E17364"/>
    <w:rsid w:val="00E34BE7"/>
    <w:rsid w:val="00E45C3B"/>
    <w:rsid w:val="00E545BF"/>
    <w:rsid w:val="00E554AF"/>
    <w:rsid w:val="00E57486"/>
    <w:rsid w:val="00E65F41"/>
    <w:rsid w:val="00E665BE"/>
    <w:rsid w:val="00E90CB0"/>
    <w:rsid w:val="00EA05DA"/>
    <w:rsid w:val="00EB14FB"/>
    <w:rsid w:val="00EE0B05"/>
    <w:rsid w:val="00F10928"/>
    <w:rsid w:val="00F16E06"/>
    <w:rsid w:val="00F22033"/>
    <w:rsid w:val="00F23851"/>
    <w:rsid w:val="00F242ED"/>
    <w:rsid w:val="00F72C7D"/>
    <w:rsid w:val="00F80EC5"/>
    <w:rsid w:val="00F96ED4"/>
    <w:rsid w:val="00FA0A1A"/>
    <w:rsid w:val="00FA1277"/>
    <w:rsid w:val="00FA13FA"/>
    <w:rsid w:val="00FA4485"/>
    <w:rsid w:val="00FA6F89"/>
    <w:rsid w:val="00FC1C07"/>
    <w:rsid w:val="00F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85289"/>
  <w15:chartTrackingRefBased/>
  <w15:docId w15:val="{4D73696C-5FBC-4759-8C8F-5412AE32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132"/>
    <w:rPr>
      <w:rFonts w:ascii="Georgia" w:hAnsi="Georg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132"/>
    <w:pPr>
      <w:keepNext/>
      <w:keepLines/>
      <w:pageBreakBefore/>
      <w:spacing w:before="240" w:after="60"/>
      <w:jc w:val="center"/>
      <w:outlineLvl w:val="0"/>
    </w:pPr>
    <w:rPr>
      <w:rFonts w:eastAsia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132"/>
    <w:pPr>
      <w:spacing w:before="240" w:after="60"/>
      <w:outlineLvl w:val="1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B4132"/>
    <w:rPr>
      <w:rFonts w:ascii="Georgia" w:eastAsia="Times New Roman" w:hAnsi="Georgia"/>
      <w:b/>
      <w:bCs/>
      <w:sz w:val="28"/>
      <w:szCs w:val="28"/>
      <w:u w:val="single"/>
    </w:rPr>
  </w:style>
  <w:style w:type="character" w:customStyle="1" w:styleId="Heading2Char">
    <w:name w:val="Heading 2 Char"/>
    <w:link w:val="Heading2"/>
    <w:uiPriority w:val="9"/>
    <w:rsid w:val="00CB4132"/>
    <w:rPr>
      <w:rFonts w:ascii="Georgia" w:eastAsia="Times New Roman" w:hAnsi="Georgia"/>
      <w:b/>
      <w:bCs/>
      <w:sz w:val="22"/>
      <w:szCs w:val="26"/>
    </w:rPr>
  </w:style>
  <w:style w:type="character" w:customStyle="1" w:styleId="Underline">
    <w:name w:val="Underline"/>
    <w:uiPriority w:val="1"/>
    <w:qFormat/>
    <w:rsid w:val="00CB4132"/>
    <w:rPr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B4132"/>
    <w:rPr>
      <w:rFonts w:ascii="Times New Roman" w:hAnsi="Times New Roman"/>
      <w:sz w:val="20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B4132"/>
    <w:rPr>
      <w:rFonts w:ascii="Times New Roman" w:hAnsi="Times New Roman"/>
      <w:szCs w:val="16"/>
    </w:rPr>
  </w:style>
  <w:style w:type="paragraph" w:styleId="Header">
    <w:name w:val="header"/>
    <w:basedOn w:val="Normal"/>
    <w:link w:val="HeaderChar"/>
    <w:uiPriority w:val="99"/>
    <w:unhideWhenUsed/>
    <w:rsid w:val="00CB413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B4132"/>
    <w:rPr>
      <w:rFonts w:ascii="Georgia" w:hAnsi="Georgia"/>
      <w:sz w:val="22"/>
    </w:rPr>
  </w:style>
  <w:style w:type="paragraph" w:styleId="Footer">
    <w:name w:val="footer"/>
    <w:basedOn w:val="Normal"/>
    <w:link w:val="FooterChar"/>
    <w:uiPriority w:val="99"/>
    <w:unhideWhenUsed/>
    <w:rsid w:val="00CB413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B4132"/>
    <w:rPr>
      <w:rFonts w:ascii="Georgia" w:hAnsi="Georgia"/>
      <w:sz w:val="22"/>
    </w:rPr>
  </w:style>
  <w:style w:type="table" w:styleId="TableGrid">
    <w:name w:val="Table Grid"/>
    <w:basedOn w:val="TableNormal"/>
    <w:uiPriority w:val="59"/>
    <w:rsid w:val="00407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07C5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B7AC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B7AC1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51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51A"/>
    <w:rPr>
      <w:rFonts w:ascii="Times New Roman" w:hAnsi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2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irs\Documents\Custom%20Office%20Templates\Uncountabl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DC8582-15C2-47E4-9BA7-4574D2DCF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Uncountable Document Template.dotx</Template>
  <TotalTime>2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Hirshman</dc:creator>
  <cp:keywords/>
  <dc:description/>
  <cp:lastModifiedBy>Jason Hirshman</cp:lastModifiedBy>
  <cp:revision>11</cp:revision>
  <dcterms:created xsi:type="dcterms:W3CDTF">2018-09-14T00:05:00Z</dcterms:created>
  <dcterms:modified xsi:type="dcterms:W3CDTF">2022-10-19T20:44:00Z</dcterms:modified>
</cp:coreProperties>
</file>